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3166"/>
        <w:gridCol w:w="3166"/>
        <w:gridCol w:w="3166"/>
      </w:tblGrid>
      <w:tr w:rsidR="008A718A" w:rsidRPr="004C668F" w:rsidTr="003A332D">
        <w:trPr>
          <w:cantSplit/>
          <w:trHeight w:val="180"/>
          <w:jc w:val="center"/>
        </w:trPr>
        <w:tc>
          <w:tcPr>
            <w:tcW w:w="3166" w:type="dxa"/>
          </w:tcPr>
          <w:p w:rsidR="008A718A" w:rsidRPr="004C668F" w:rsidRDefault="008A718A" w:rsidP="003A332D">
            <w:pPr>
              <w:jc w:val="center"/>
              <w:rPr>
                <w:caps/>
                <w:szCs w:val="20"/>
              </w:rPr>
            </w:pPr>
          </w:p>
        </w:tc>
        <w:tc>
          <w:tcPr>
            <w:tcW w:w="3166" w:type="dxa"/>
          </w:tcPr>
          <w:p w:rsidR="008A718A" w:rsidRPr="004C668F" w:rsidRDefault="008A718A" w:rsidP="003A332D">
            <w:pPr>
              <w:spacing w:line="240" w:lineRule="atLeast"/>
              <w:ind w:left="-3236" w:right="-3238"/>
              <w:jc w:val="center"/>
              <w:rPr>
                <w:caps/>
                <w:szCs w:val="20"/>
              </w:rPr>
            </w:pPr>
            <w:r w:rsidRPr="00623E01">
              <w:rPr>
                <w:caps/>
                <w:noProof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style="width:69pt;height:78pt;visibility:visible">
                  <v:imagedata r:id="rId4" o:title=""/>
                </v:shape>
              </w:pict>
            </w:r>
          </w:p>
        </w:tc>
        <w:tc>
          <w:tcPr>
            <w:tcW w:w="3166" w:type="dxa"/>
          </w:tcPr>
          <w:p w:rsidR="008A718A" w:rsidRPr="004C668F" w:rsidRDefault="008A718A" w:rsidP="003A332D">
            <w:pPr>
              <w:jc w:val="center"/>
              <w:rPr>
                <w:caps/>
                <w:szCs w:val="20"/>
              </w:rPr>
            </w:pPr>
          </w:p>
        </w:tc>
      </w:tr>
      <w:tr w:rsidR="008A718A" w:rsidRPr="004C668F" w:rsidTr="003A332D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:rsidR="008A718A" w:rsidRPr="004C668F" w:rsidRDefault="008A718A" w:rsidP="003A332D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4C668F">
              <w:rPr>
                <w:caps/>
              </w:rPr>
              <w:t>МИНОБРНАУКИ РОССИИ</w:t>
            </w:r>
          </w:p>
        </w:tc>
      </w:tr>
      <w:tr w:rsidR="008A718A" w:rsidRPr="004C668F" w:rsidTr="003A332D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:rsidR="008A718A" w:rsidRPr="004C668F" w:rsidRDefault="008A718A" w:rsidP="003A332D">
            <w:pPr>
              <w:keepNext/>
              <w:spacing w:line="216" w:lineRule="auto"/>
              <w:jc w:val="center"/>
              <w:outlineLvl w:val="0"/>
              <w:rPr>
                <w:szCs w:val="20"/>
              </w:rPr>
            </w:pPr>
            <w:r w:rsidRPr="004C668F">
              <w:rPr>
                <w:szCs w:val="20"/>
              </w:rPr>
              <w:t>Федеральное государственное бюджетное образовательное учреждение</w:t>
            </w:r>
          </w:p>
          <w:p w:rsidR="008A718A" w:rsidRPr="004C668F" w:rsidRDefault="008A718A" w:rsidP="003A332D">
            <w:pPr>
              <w:keepNext/>
              <w:spacing w:line="216" w:lineRule="auto"/>
              <w:jc w:val="center"/>
              <w:outlineLvl w:val="0"/>
              <w:rPr>
                <w:szCs w:val="20"/>
              </w:rPr>
            </w:pPr>
            <w:r w:rsidRPr="004C668F">
              <w:rPr>
                <w:szCs w:val="20"/>
              </w:rPr>
              <w:t>высшего образования</w:t>
            </w:r>
          </w:p>
          <w:p w:rsidR="008A718A" w:rsidRPr="004C668F" w:rsidRDefault="008A718A" w:rsidP="003A332D">
            <w:pPr>
              <w:keepNext/>
              <w:spacing w:line="216" w:lineRule="auto"/>
              <w:jc w:val="center"/>
              <w:outlineLvl w:val="0"/>
              <w:rPr>
                <w:b/>
                <w:szCs w:val="20"/>
              </w:rPr>
            </w:pPr>
            <w:r w:rsidRPr="004C668F">
              <w:rPr>
                <w:b/>
                <w:szCs w:val="20"/>
              </w:rPr>
              <w:t>«МИРЭА – Российский технологический университет»</w:t>
            </w:r>
          </w:p>
          <w:p w:rsidR="008A718A" w:rsidRPr="004C668F" w:rsidRDefault="008A718A" w:rsidP="003A332D">
            <w:pPr>
              <w:keepNext/>
              <w:jc w:val="center"/>
              <w:outlineLvl w:val="0"/>
              <w:rPr>
                <w:b/>
                <w:szCs w:val="32"/>
              </w:rPr>
            </w:pPr>
            <w:r w:rsidRPr="004C668F">
              <w:rPr>
                <w:b/>
                <w:sz w:val="32"/>
                <w:szCs w:val="32"/>
              </w:rPr>
              <w:t>РТУ МИРЭА</w:t>
            </w:r>
          </w:p>
          <w:p w:rsidR="008A718A" w:rsidRPr="004C668F" w:rsidRDefault="008A718A" w:rsidP="003A332D">
            <w:pPr>
              <w:rPr>
                <w:szCs w:val="20"/>
              </w:rPr>
            </w:pPr>
            <w:r>
              <w:rPr>
                <w:noProof/>
              </w:rPr>
            </w:r>
            <w:r w:rsidRPr="00623E01">
              <w:rPr>
                <w:noProof/>
              </w:rPr>
              <w:pict>
                <v:group id="Полотно 9" o:spid="_x0000_s1026" editas="canvas" style="width:459pt;height:27pt;mso-position-horizontal-relative:char;mso-position-vertical-relative:line" coordsize="58293,3429"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7" o:spid="_x0000_s1028" style="position:absolute;flip:y;visibility:visibl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<v:stroke linestyle="thinThin"/>
                  </v:line>
                  <w10:anchorlock/>
                </v:group>
              </w:pict>
            </w:r>
          </w:p>
        </w:tc>
      </w:tr>
    </w:tbl>
    <w:p w:rsidR="008A718A" w:rsidRPr="00817DE9" w:rsidRDefault="008A718A" w:rsidP="007A0D26">
      <w:pPr>
        <w:jc w:val="center"/>
        <w:rPr>
          <w:b/>
        </w:rPr>
      </w:pPr>
      <w:r w:rsidRPr="00817DE9">
        <w:rPr>
          <w:b/>
        </w:rPr>
        <w:t>Институт информационных технологий (ИТ)</w:t>
      </w:r>
    </w:p>
    <w:p w:rsidR="008A718A" w:rsidRPr="00817DE9" w:rsidRDefault="008A718A" w:rsidP="007A0D26">
      <w:pPr>
        <w:jc w:val="center"/>
        <w:rPr>
          <w:b/>
        </w:rPr>
      </w:pPr>
      <w:r w:rsidRPr="00817DE9">
        <w:rPr>
          <w:b/>
        </w:rPr>
        <w:t>Кафедра инструментального и прикладного программного обеспечения (И</w:t>
      </w:r>
      <w:r>
        <w:rPr>
          <w:b/>
        </w:rPr>
        <w:t>и</w:t>
      </w:r>
      <w:r w:rsidRPr="00817DE9">
        <w:rPr>
          <w:b/>
        </w:rPr>
        <w:t>ППО)</w:t>
      </w:r>
    </w:p>
    <w:p w:rsidR="008A718A" w:rsidRDefault="008A718A" w:rsidP="007A0D26"/>
    <w:p w:rsidR="008A718A" w:rsidRPr="00817DE9" w:rsidRDefault="008A718A" w:rsidP="007A0D26">
      <w:pPr>
        <w:jc w:val="center"/>
        <w:rPr>
          <w:b/>
        </w:rPr>
      </w:pPr>
      <w:r>
        <w:rPr>
          <w:b/>
        </w:rPr>
        <w:t>КУРСОВАЯ РАБОТА</w:t>
      </w:r>
    </w:p>
    <w:p w:rsidR="008A718A" w:rsidRPr="00D41A36" w:rsidRDefault="008A718A" w:rsidP="007A0D26">
      <w:pPr>
        <w:rPr>
          <w:u w:val="single"/>
        </w:rPr>
      </w:pPr>
      <w:r>
        <w:t>по дисциплине:</w:t>
      </w:r>
      <w:r w:rsidRPr="00595D5C">
        <w:rPr>
          <w:spacing w:val="6"/>
          <w:u w:val="single"/>
        </w:rPr>
        <w:t xml:space="preserve"> </w:t>
      </w:r>
      <w:r>
        <w:rPr>
          <w:spacing w:val="6"/>
          <w:u w:val="single"/>
        </w:rPr>
        <w:t>Разработка клиентских частей интернет-ресурсов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A718A" w:rsidRPr="00D81CB4" w:rsidRDefault="008A718A" w:rsidP="007A0D26">
      <w:pPr>
        <w:rPr>
          <w:u w:val="single"/>
        </w:rPr>
      </w:pPr>
      <w:r>
        <w:t xml:space="preserve">по профилю: </w:t>
      </w:r>
      <w:r>
        <w:tab/>
      </w:r>
      <w:r w:rsidRPr="00156C17">
        <w:rPr>
          <w:szCs w:val="24"/>
          <w:u w:val="single"/>
        </w:rPr>
        <w:t>Разработка и дизайн компьютерных игр и мультимедийных приложений</w:t>
      </w:r>
      <w:r>
        <w:rPr>
          <w:szCs w:val="24"/>
          <w:u w:val="single"/>
        </w:rPr>
        <w:tab/>
      </w:r>
    </w:p>
    <w:p w:rsidR="008A718A" w:rsidRPr="00F315F9" w:rsidRDefault="008A718A" w:rsidP="007A0D26">
      <w:pPr>
        <w:rPr>
          <w:u w:val="single"/>
        </w:rPr>
      </w:pPr>
      <w:r>
        <w:t>направления профессиональной подготовки:</w:t>
      </w:r>
      <w:r w:rsidRPr="00595D5C">
        <w:t xml:space="preserve"> 09.03.04 «Программная инженерия»</w:t>
      </w:r>
    </w:p>
    <w:p w:rsidR="008A718A" w:rsidRDefault="008A718A" w:rsidP="007A0D26"/>
    <w:p w:rsidR="008A718A" w:rsidRPr="00D41A36" w:rsidRDefault="008A718A" w:rsidP="007A0D26">
      <w:pPr>
        <w:rPr>
          <w:u w:val="single"/>
        </w:rPr>
      </w:pPr>
      <w:r>
        <w:t xml:space="preserve">Тема: </w:t>
      </w:r>
      <w:r>
        <w:tab/>
      </w:r>
      <w:r w:rsidRPr="002F40F6">
        <w:t>Клиентская часть интер</w:t>
      </w:r>
      <w:r>
        <w:t>нет-ресурса «Архи.ру</w:t>
      </w:r>
      <w:r w:rsidRPr="002F40F6">
        <w:t>»</w:t>
      </w:r>
    </w:p>
    <w:p w:rsidR="008A718A" w:rsidRDefault="008A718A" w:rsidP="007A0D26"/>
    <w:p w:rsidR="008A718A" w:rsidRDefault="008A718A" w:rsidP="007A0D26"/>
    <w:p w:rsidR="008A718A" w:rsidRDefault="008A718A" w:rsidP="007A0D26">
      <w:pPr>
        <w:rPr>
          <w:u w:val="single"/>
        </w:rPr>
      </w:pPr>
      <w:r>
        <w:t xml:space="preserve">Студент: </w:t>
      </w:r>
      <w:r>
        <w:rPr>
          <w:u w:val="single"/>
        </w:rPr>
        <w:t>Хречко Сергей Викторович</w:t>
      </w:r>
    </w:p>
    <w:p w:rsidR="008A718A" w:rsidRDefault="008A718A" w:rsidP="007A0D26">
      <w:pPr>
        <w:rPr>
          <w:u w:val="single"/>
        </w:rPr>
      </w:pPr>
      <w:r>
        <w:t xml:space="preserve">Группа: </w:t>
      </w:r>
      <w:r>
        <w:rPr>
          <w:u w:val="single"/>
        </w:rPr>
        <w:t>ИКБО-03-21</w:t>
      </w:r>
    </w:p>
    <w:p w:rsidR="008A718A" w:rsidRDefault="008A718A" w:rsidP="007A0D26">
      <w:r>
        <w:t>Работа представлена к защите</w:t>
      </w:r>
      <w:r>
        <w:rPr>
          <w:u w:val="single"/>
        </w:rPr>
        <w:tab/>
        <w:t>30.12.2022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EF686C">
        <w:rPr>
          <w:u w:val="single"/>
        </w:rPr>
        <w:t>/Хречко С.В./</w:t>
      </w:r>
      <w:r>
        <w:t xml:space="preserve"> </w:t>
      </w:r>
    </w:p>
    <w:p w:rsidR="008A718A" w:rsidRDefault="008A718A" w:rsidP="007A0D26">
      <w:pPr>
        <w:ind w:left="3540" w:firstLine="708"/>
      </w:pPr>
      <w:r>
        <w:t xml:space="preserve">             (</w:t>
      </w:r>
      <w:r w:rsidRPr="00CA6EFB">
        <w:rPr>
          <w:sz w:val="22"/>
        </w:rPr>
        <w:t>подпись и ф.и.о. студента</w:t>
      </w:r>
      <w:r>
        <w:t>)</w:t>
      </w:r>
    </w:p>
    <w:p w:rsidR="008A718A" w:rsidRDefault="008A718A" w:rsidP="007A0D26"/>
    <w:p w:rsidR="008A718A" w:rsidRDefault="008A718A" w:rsidP="007A0D26">
      <w:r>
        <w:t xml:space="preserve">Руководитель: </w:t>
      </w:r>
      <w:r>
        <w:rPr>
          <w:szCs w:val="24"/>
          <w:u w:val="single"/>
        </w:rPr>
        <w:t>доцент, Дешко Игорь Петрович</w:t>
      </w:r>
    </w:p>
    <w:p w:rsidR="008A718A" w:rsidRDefault="008A718A" w:rsidP="007A0D26"/>
    <w:p w:rsidR="008A718A" w:rsidRDefault="008A718A" w:rsidP="007A0D26">
      <w:r>
        <w:t>Работа допущена к защите</w:t>
      </w:r>
      <w:r>
        <w:rPr>
          <w:szCs w:val="24"/>
        </w:rPr>
        <w:t xml:space="preserve"> </w:t>
      </w:r>
      <w:r w:rsidRPr="0073243C">
        <w:rPr>
          <w:szCs w:val="24"/>
          <w:u w:val="single"/>
        </w:rPr>
        <w:t>12.12.2022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 xml:space="preserve">/Дешко И.П./ </w:t>
      </w:r>
      <w:r>
        <w:t xml:space="preserve"> </w:t>
      </w:r>
    </w:p>
    <w:p w:rsidR="008A718A" w:rsidRDefault="008A718A" w:rsidP="007A0D26">
      <w:pPr>
        <w:ind w:left="3540" w:firstLine="708"/>
      </w:pPr>
      <w:r>
        <w:t xml:space="preserve">       (</w:t>
      </w:r>
      <w:r w:rsidRPr="00CA6EFB">
        <w:rPr>
          <w:sz w:val="22"/>
        </w:rPr>
        <w:t xml:space="preserve">подпись и ф.и.о. </w:t>
      </w:r>
      <w:r>
        <w:rPr>
          <w:sz w:val="22"/>
        </w:rPr>
        <w:t>рук-ля</w:t>
      </w:r>
      <w:r>
        <w:t>)</w:t>
      </w:r>
    </w:p>
    <w:p w:rsidR="008A718A" w:rsidRDefault="008A718A" w:rsidP="007A0D26">
      <w:pPr>
        <w:ind w:left="6372"/>
      </w:pPr>
    </w:p>
    <w:p w:rsidR="008A718A" w:rsidRDefault="008A718A" w:rsidP="007A0D26"/>
    <w:p w:rsidR="008A718A" w:rsidRDefault="008A718A" w:rsidP="007A0D26">
      <w:r>
        <w:t xml:space="preserve">Оценка по итогам защиты: __________ </w:t>
      </w:r>
    </w:p>
    <w:p w:rsidR="008A718A" w:rsidRPr="00EF686C" w:rsidRDefault="008A718A" w:rsidP="00EF686C">
      <w:pPr>
        <w:rPr>
          <w:szCs w:val="24"/>
          <w:u w:val="single"/>
        </w:rPr>
      </w:pPr>
      <w:r w:rsidRPr="00EF686C">
        <w:rPr>
          <w:szCs w:val="24"/>
          <w:u w:val="single"/>
        </w:rPr>
        <w:t>12</w:t>
      </w:r>
      <w:r>
        <w:rPr>
          <w:szCs w:val="24"/>
          <w:u w:val="single"/>
        </w:rPr>
        <w:t xml:space="preserve">.12.2022 /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F686C">
        <w:rPr>
          <w:szCs w:val="24"/>
          <w:u w:val="single"/>
        </w:rPr>
        <w:t>/Дешко И.П., доцент, к.т.н., доцент/</w:t>
      </w:r>
    </w:p>
    <w:p w:rsidR="008A718A" w:rsidRPr="00EF686C" w:rsidRDefault="008A718A" w:rsidP="00EF686C">
      <w:pPr>
        <w:rPr>
          <w:u w:val="single"/>
        </w:rPr>
      </w:pPr>
      <w:r w:rsidRPr="00EF686C">
        <w:rPr>
          <w:szCs w:val="24"/>
          <w:u w:val="single"/>
        </w:rPr>
        <w:t>12</w:t>
      </w:r>
      <w:r>
        <w:rPr>
          <w:szCs w:val="24"/>
          <w:u w:val="single"/>
        </w:rPr>
        <w:t xml:space="preserve">.12.2022 /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F686C">
        <w:rPr>
          <w:szCs w:val="24"/>
          <w:u w:val="single"/>
        </w:rPr>
        <w:t>/Матчин В.Т., ст.преподаватель</w:t>
      </w:r>
      <w:r w:rsidRPr="00EF686C">
        <w:rPr>
          <w:u w:val="single"/>
        </w:rPr>
        <w:t>/</w:t>
      </w:r>
    </w:p>
    <w:p w:rsidR="008A718A" w:rsidRDefault="008A718A" w:rsidP="007A0D26">
      <w:r w:rsidRPr="00CA6EFB">
        <w:t xml:space="preserve"> (подписи, дата, ф.и.о., должность, звание, уч. степень двух преподавателей, принявших защиту)</w:t>
      </w:r>
    </w:p>
    <w:p w:rsidR="008A718A" w:rsidRDefault="008A718A" w:rsidP="007A0D26"/>
    <w:p w:rsidR="008A718A" w:rsidRDefault="008A718A" w:rsidP="007A0D26">
      <w:pPr>
        <w:jc w:val="center"/>
      </w:pPr>
    </w:p>
    <w:p w:rsidR="008A718A" w:rsidRDefault="008A718A" w:rsidP="007A0D26">
      <w:pPr>
        <w:jc w:val="center"/>
      </w:pPr>
    </w:p>
    <w:p w:rsidR="008A718A" w:rsidRDefault="008A718A" w:rsidP="007A0D26">
      <w:pPr>
        <w:jc w:val="center"/>
      </w:pPr>
    </w:p>
    <w:p w:rsidR="008A718A" w:rsidRDefault="008A718A" w:rsidP="007A0D26">
      <w:pPr>
        <w:jc w:val="center"/>
      </w:pPr>
      <w:bookmarkStart w:id="0" w:name="_GoBack"/>
      <w:bookmarkEnd w:id="0"/>
    </w:p>
    <w:p w:rsidR="008A718A" w:rsidRDefault="008A718A" w:rsidP="007A0D26">
      <w:pPr>
        <w:jc w:val="center"/>
      </w:pPr>
      <w:r w:rsidRPr="00130A82">
        <w:t xml:space="preserve">М. </w:t>
      </w:r>
      <w:r>
        <w:t xml:space="preserve">РТУ МИРЭА. </w:t>
      </w:r>
      <w:smartTag w:uri="urn:schemas-microsoft-com:office:smarttags" w:element="metricconverter">
        <w:smartTagPr>
          <w:attr w:name="ProductID" w:val="2022 г"/>
        </w:smartTagPr>
        <w:r>
          <w:t xml:space="preserve">2022 </w:t>
        </w:r>
        <w:r w:rsidRPr="00130A82">
          <w:t>г</w:t>
        </w:r>
      </w:smartTag>
      <w:r w:rsidRPr="00130A82">
        <w:t>.</w:t>
      </w:r>
    </w:p>
    <w:p w:rsidR="008A718A" w:rsidRPr="007110D4" w:rsidRDefault="008A718A" w:rsidP="007A0D26">
      <w:pPr>
        <w:ind w:left="0" w:firstLine="0"/>
      </w:pPr>
    </w:p>
    <w:sectPr w:rsidR="008A718A" w:rsidRPr="007110D4" w:rsidSect="00EB7172">
      <w:pgSz w:w="11906" w:h="16838" w:code="9"/>
      <w:pgMar w:top="1134" w:right="851" w:bottom="1134" w:left="1418" w:header="567" w:footer="567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20"/>
  <w:drawingGridVerticalSpacing w:val="381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0D26"/>
    <w:rsid w:val="00054432"/>
    <w:rsid w:val="00066346"/>
    <w:rsid w:val="00130A82"/>
    <w:rsid w:val="00156C17"/>
    <w:rsid w:val="001E1E61"/>
    <w:rsid w:val="00235216"/>
    <w:rsid w:val="002604A6"/>
    <w:rsid w:val="002F40F6"/>
    <w:rsid w:val="00312D55"/>
    <w:rsid w:val="003A332D"/>
    <w:rsid w:val="004C668F"/>
    <w:rsid w:val="00595D5C"/>
    <w:rsid w:val="005F4274"/>
    <w:rsid w:val="00623E01"/>
    <w:rsid w:val="007110D4"/>
    <w:rsid w:val="0073243C"/>
    <w:rsid w:val="0075276C"/>
    <w:rsid w:val="007A0D26"/>
    <w:rsid w:val="007D0762"/>
    <w:rsid w:val="00817DE9"/>
    <w:rsid w:val="008A718A"/>
    <w:rsid w:val="00A46F6E"/>
    <w:rsid w:val="00B24568"/>
    <w:rsid w:val="00B822BE"/>
    <w:rsid w:val="00CA6EFB"/>
    <w:rsid w:val="00D41A36"/>
    <w:rsid w:val="00D62FEA"/>
    <w:rsid w:val="00D71A1E"/>
    <w:rsid w:val="00D76297"/>
    <w:rsid w:val="00D81CB4"/>
    <w:rsid w:val="00DF6B6A"/>
    <w:rsid w:val="00EB7172"/>
    <w:rsid w:val="00EF686C"/>
    <w:rsid w:val="00F23F6D"/>
    <w:rsid w:val="00F315F9"/>
    <w:rsid w:val="00FF4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D26"/>
    <w:pPr>
      <w:spacing w:after="5" w:line="269" w:lineRule="auto"/>
      <w:ind w:left="10" w:right="6" w:hanging="10"/>
      <w:jc w:val="both"/>
    </w:pPr>
    <w:rPr>
      <w:rFonts w:eastAsia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24568"/>
    <w:pPr>
      <w:keepNext/>
      <w:keepLines/>
      <w:spacing w:after="0" w:line="240" w:lineRule="auto"/>
      <w:ind w:left="0" w:right="0" w:firstLine="567"/>
      <w:jc w:val="left"/>
      <w:outlineLvl w:val="0"/>
    </w:pPr>
    <w:rPr>
      <w:b/>
      <w:caps/>
      <w:color w:val="auto"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24568"/>
    <w:pPr>
      <w:keepNext/>
      <w:keepLines/>
      <w:spacing w:after="0" w:line="240" w:lineRule="auto"/>
      <w:ind w:left="0" w:right="0" w:firstLine="567"/>
      <w:jc w:val="left"/>
      <w:outlineLvl w:val="1"/>
    </w:pPr>
    <w:rPr>
      <w:b/>
      <w:color w:val="auto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24568"/>
    <w:pPr>
      <w:keepNext/>
      <w:keepLines/>
      <w:spacing w:after="0" w:line="240" w:lineRule="auto"/>
      <w:ind w:left="0" w:right="0" w:firstLine="567"/>
      <w:jc w:val="left"/>
      <w:outlineLvl w:val="2"/>
    </w:pPr>
    <w:rPr>
      <w:b/>
      <w:color w:val="auto"/>
      <w:szCs w:val="32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24568"/>
    <w:rPr>
      <w:rFonts w:eastAsia="Times New Roman" w:cs="Times New Roman"/>
      <w:b/>
      <w:caps/>
      <w:sz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24568"/>
    <w:rPr>
      <w:rFonts w:eastAsia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24568"/>
    <w:rPr>
      <w:rFonts w:eastAsia="Times New Roman" w:cs="Times New Roman"/>
      <w:b/>
      <w:sz w:val="24"/>
    </w:rPr>
  </w:style>
  <w:style w:type="paragraph" w:styleId="Footer">
    <w:name w:val="footer"/>
    <w:basedOn w:val="Normal"/>
    <w:link w:val="FooterChar"/>
    <w:uiPriority w:val="99"/>
    <w:rsid w:val="00DF6B6A"/>
    <w:pPr>
      <w:tabs>
        <w:tab w:val="center" w:pos="4677"/>
        <w:tab w:val="right" w:pos="9355"/>
      </w:tabs>
      <w:spacing w:after="0" w:line="240" w:lineRule="auto"/>
      <w:ind w:left="0" w:right="0" w:firstLine="567"/>
    </w:pPr>
    <w:rPr>
      <w:rFonts w:eastAsia="Calibri"/>
      <w:color w:val="auto"/>
      <w:szCs w:val="3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F6B6A"/>
    <w:rPr>
      <w:rFonts w:ascii="Times New Roman" w:hAnsi="Times New Roman" w:cs="Times New Roman"/>
    </w:rPr>
  </w:style>
  <w:style w:type="character" w:customStyle="1" w:styleId="UnresolvedMention">
    <w:name w:val="Unresolved Mention"/>
    <w:basedOn w:val="DefaultParagraphFont"/>
    <w:uiPriority w:val="99"/>
    <w:semiHidden/>
    <w:rsid w:val="00B822BE"/>
    <w:rPr>
      <w:rFonts w:cs="Times New Roman"/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99"/>
    <w:qFormat/>
    <w:rsid w:val="00B822BE"/>
    <w:pPr>
      <w:spacing w:after="0" w:line="240" w:lineRule="auto"/>
      <w:ind w:left="0" w:right="0" w:firstLine="567"/>
      <w:contextualSpacing/>
      <w:jc w:val="left"/>
    </w:pPr>
    <w:rPr>
      <w:b/>
      <w:color w:val="auto"/>
      <w:spacing w:val="-10"/>
      <w:kern w:val="28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B822BE"/>
    <w:rPr>
      <w:rFonts w:eastAsia="Times New Roman" w:cs="Times New Roman"/>
      <w:b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rsid w:val="00B822BE"/>
    <w:rPr>
      <w:rFonts w:cs="Times New Roman"/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rsid w:val="00B822BE"/>
    <w:rPr>
      <w:rFonts w:cs="Times New Roman"/>
      <w:color w:val="954F72"/>
      <w:u w:val="single"/>
    </w:rPr>
  </w:style>
  <w:style w:type="table" w:styleId="TableGrid">
    <w:name w:val="Table Grid"/>
    <w:basedOn w:val="TableNormal"/>
    <w:uiPriority w:val="99"/>
    <w:rsid w:val="00B822B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822BE"/>
    <w:pPr>
      <w:spacing w:after="0" w:line="240" w:lineRule="auto"/>
      <w:ind w:left="720" w:right="0" w:firstLine="567"/>
      <w:contextualSpacing/>
      <w:jc w:val="left"/>
    </w:pPr>
    <w:rPr>
      <w:rFonts w:eastAsia="Calibri"/>
      <w:color w:val="auto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EF686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F686C"/>
    <w:pPr>
      <w:spacing w:before="40" w:after="0" w:line="240" w:lineRule="auto"/>
      <w:ind w:left="0" w:right="0" w:firstLine="709"/>
    </w:pPr>
    <w:rPr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F686C"/>
    <w:rPr>
      <w:rFonts w:eastAsia="Times New Roman" w:cs="Times New Roman"/>
      <w:lang w:val="ru-RU"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rsid w:val="00EF68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eastAsia="Times New Roman" w:cs="Times New Roman"/>
      <w:color w:val="000000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54</TotalTime>
  <Pages>1</Pages>
  <Words>171</Words>
  <Characters>975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</cp:lastModifiedBy>
  <cp:revision>5</cp:revision>
  <dcterms:created xsi:type="dcterms:W3CDTF">2022-09-29T07:29:00Z</dcterms:created>
  <dcterms:modified xsi:type="dcterms:W3CDTF">2022-12-29T15:43:00Z</dcterms:modified>
</cp:coreProperties>
</file>